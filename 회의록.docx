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F5E1" w14:textId="69420BAB" w:rsidR="009E573A" w:rsidRDefault="00AC2912">
      <w:pPr>
        <w:pStyle w:val="1"/>
      </w:pPr>
      <w:r>
        <w:rPr>
          <w:rFonts w:hint="eastAsia"/>
        </w:rPr>
        <w:t>회의록</w:t>
      </w:r>
      <w:r>
        <w:rPr>
          <w:rFonts w:hint="eastAsia"/>
        </w:rPr>
        <w:t xml:space="preserve"> (</w:t>
      </w:r>
      <w:r w:rsidR="003E0C07">
        <w:rPr>
          <w:lang w:val="en-US"/>
        </w:rPr>
        <w:t>2017. 03. 1</w:t>
      </w:r>
      <w:r w:rsidR="00BF395A">
        <w:rPr>
          <w:rFonts w:hint="eastAsia"/>
          <w:lang w:val="en-US"/>
        </w:rPr>
        <w:t>0</w:t>
      </w:r>
      <w:r>
        <w:rPr>
          <w:rFonts w:hint="eastAsia"/>
        </w:rPr>
        <w:t>)</w:t>
      </w:r>
    </w:p>
    <w:p w14:paraId="7AA334CC" w14:textId="44C63937" w:rsidR="00BF395A" w:rsidRPr="00BF395A" w:rsidRDefault="00BF395A" w:rsidP="00BF395A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교수인</w:t>
      </w:r>
      <w:r>
        <w:rPr>
          <w:rFonts w:hint="eastAsia"/>
        </w:rPr>
        <w:t xml:space="preserve"> </w:t>
      </w:r>
      <w:r>
        <w:rPr>
          <w:rFonts w:hint="eastAsia"/>
        </w:rPr>
        <w:t>류은경</w:t>
      </w:r>
      <w:r>
        <w:rPr>
          <w:rFonts w:hint="eastAsia"/>
        </w:rPr>
        <w:t xml:space="preserve"> </w:t>
      </w:r>
      <w:r>
        <w:rPr>
          <w:rFonts w:hint="eastAsia"/>
        </w:rPr>
        <w:t>교수님과</w:t>
      </w:r>
      <w:r>
        <w:rPr>
          <w:rFonts w:hint="eastAsia"/>
        </w:rPr>
        <w:t xml:space="preserve"> </w:t>
      </w:r>
      <w:r>
        <w:rPr>
          <w:rFonts w:hint="eastAsia"/>
        </w:rPr>
        <w:t>면담</w:t>
      </w:r>
      <w:r>
        <w:rPr>
          <w:rFonts w:hint="eastAsia"/>
        </w:rPr>
        <w:t xml:space="preserve">,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전달받음</w:t>
      </w:r>
    </w:p>
    <w:p w14:paraId="30850D7E" w14:textId="616D78E0" w:rsidR="000B0B5A" w:rsidRDefault="00BF395A" w:rsidP="000B0B5A">
      <w:pPr>
        <w:pStyle w:val="2"/>
        <w:rPr>
          <w:b w:val="0"/>
        </w:rPr>
      </w:pPr>
      <w:r>
        <w:rPr>
          <w:rFonts w:hint="eastAsia"/>
        </w:rPr>
        <w:t xml:space="preserve"> </w:t>
      </w:r>
      <w:r>
        <w:rPr>
          <w:rFonts w:hint="eastAsia"/>
        </w:rPr>
        <w:t>정명훈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연락처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</w:p>
    <w:p w14:paraId="7B637702" w14:textId="0E987BBE" w:rsidR="000B0B5A" w:rsidRDefault="000B0B5A" w:rsidP="000B0B5A">
      <w:pPr>
        <w:pStyle w:val="1"/>
      </w:pPr>
      <w:r>
        <w:rPr>
          <w:rFonts w:hint="eastAsia"/>
        </w:rPr>
        <w:t>회의록</w:t>
      </w:r>
      <w:r>
        <w:rPr>
          <w:rFonts w:hint="eastAsia"/>
        </w:rPr>
        <w:t xml:space="preserve"> (</w:t>
      </w:r>
      <w:r>
        <w:rPr>
          <w:lang w:val="en-US"/>
        </w:rPr>
        <w:t>2017. 03. 1</w:t>
      </w:r>
      <w:r>
        <w:rPr>
          <w:rFonts w:hint="eastAsia"/>
          <w:lang w:val="en-US"/>
        </w:rPr>
        <w:t>3</w:t>
      </w:r>
      <w:r>
        <w:rPr>
          <w:rFonts w:hint="eastAsia"/>
        </w:rPr>
        <w:t>)</w:t>
      </w:r>
    </w:p>
    <w:p w14:paraId="7EF341CA" w14:textId="18437966" w:rsidR="000B0B5A" w:rsidRPr="000B0B5A" w:rsidRDefault="000B0B5A" w:rsidP="000B0B5A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정명훈</w:t>
      </w:r>
      <w:r>
        <w:rPr>
          <w:rFonts w:hint="eastAsia"/>
        </w:rPr>
        <w:t xml:space="preserve"> </w:t>
      </w:r>
      <w:r>
        <w:rPr>
          <w:rFonts w:hint="eastAsia"/>
        </w:rPr>
        <w:t>이사에게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브리핑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</w:p>
    <w:p w14:paraId="198F81AD" w14:textId="383F5C91" w:rsidR="000B0B5A" w:rsidRDefault="000B0B5A" w:rsidP="000B0B5A">
      <w:pPr>
        <w:pStyle w:val="2"/>
        <w:rPr>
          <w:b w:val="0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</w:rPr>
        <w:t>구매신청서</w:t>
      </w:r>
      <w:r>
        <w:rPr>
          <w:rFonts w:hint="eastAsia"/>
        </w:rPr>
        <w:t xml:space="preserve">, </w:t>
      </w:r>
      <w:r>
        <w:rPr>
          <w:rFonts w:hint="eastAsia"/>
        </w:rPr>
        <w:t>수행계획서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lang w:val="en-US"/>
        </w:rPr>
        <w:t xml:space="preserve">PPT </w:t>
      </w:r>
      <w:r>
        <w:rPr>
          <w:rFonts w:hint="eastAsia"/>
          <w:lang w:val="en-US"/>
        </w:rPr>
        <w:t>제작</w:t>
      </w:r>
    </w:p>
    <w:p w14:paraId="316E80B2" w14:textId="1C9F856B" w:rsidR="000B0B5A" w:rsidRDefault="000B0B5A" w:rsidP="000B0B5A">
      <w:pPr>
        <w:pStyle w:val="1"/>
      </w:pPr>
      <w:r>
        <w:rPr>
          <w:rFonts w:hint="eastAsia"/>
        </w:rPr>
        <w:t>회의록</w:t>
      </w:r>
      <w:r>
        <w:rPr>
          <w:rFonts w:hint="eastAsia"/>
        </w:rPr>
        <w:t xml:space="preserve"> (</w:t>
      </w:r>
      <w:r>
        <w:rPr>
          <w:lang w:val="en-US"/>
        </w:rPr>
        <w:t>2017. 03. 16</w:t>
      </w:r>
      <w:r>
        <w:rPr>
          <w:rFonts w:hint="eastAsia"/>
        </w:rPr>
        <w:t>)</w:t>
      </w:r>
    </w:p>
    <w:p w14:paraId="3857638E" w14:textId="70FCD537" w:rsidR="000B0B5A" w:rsidRDefault="000B0B5A" w:rsidP="000B0B5A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정명훈</w:t>
      </w:r>
      <w:r>
        <w:rPr>
          <w:rFonts w:hint="eastAsia"/>
        </w:rPr>
        <w:t xml:space="preserve"> </w:t>
      </w:r>
      <w:r>
        <w:rPr>
          <w:rFonts w:hint="eastAsia"/>
        </w:rPr>
        <w:t>이사에게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</w:p>
    <w:p w14:paraId="5436AE88" w14:textId="77777777" w:rsidR="000B0B5A" w:rsidRDefault="000B0B5A" w:rsidP="000B0B5A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물품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</w:p>
    <w:p w14:paraId="12CCBA54" w14:textId="07938FE6" w:rsidR="000B0B5A" w:rsidRDefault="000B0B5A" w:rsidP="000B0B5A">
      <w:pPr>
        <w:pStyle w:val="1"/>
      </w:pPr>
      <w:r>
        <w:rPr>
          <w:rFonts w:hint="eastAsia"/>
        </w:rPr>
        <w:t>회의록</w:t>
      </w:r>
      <w:r>
        <w:rPr>
          <w:rFonts w:hint="eastAsia"/>
        </w:rPr>
        <w:t xml:space="preserve"> (</w:t>
      </w:r>
      <w:r>
        <w:rPr>
          <w:lang w:val="en-US"/>
        </w:rPr>
        <w:t>2017. 03. 27</w:t>
      </w:r>
      <w:r>
        <w:rPr>
          <w:rFonts w:hint="eastAsia"/>
        </w:rPr>
        <w:t>)</w:t>
      </w:r>
    </w:p>
    <w:p w14:paraId="1D987965" w14:textId="25304FA4" w:rsidR="000B0B5A" w:rsidRPr="000B0B5A" w:rsidRDefault="000B0B5A" w:rsidP="000B0B5A">
      <w:pPr>
        <w:pStyle w:val="2"/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사항들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 </w:t>
      </w:r>
      <w:r>
        <w:rPr>
          <w:lang w:val="en-US"/>
        </w:rPr>
        <w:t xml:space="preserve">PPT </w:t>
      </w:r>
      <w:r>
        <w:rPr>
          <w:rFonts w:hint="eastAsia"/>
          <w:lang w:val="en-US"/>
        </w:rPr>
        <w:t>작성</w:t>
      </w:r>
    </w:p>
    <w:p w14:paraId="20C90CE6" w14:textId="7538C2DC" w:rsidR="000B0B5A" w:rsidRPr="000B0B5A" w:rsidRDefault="000B0B5A" w:rsidP="000B0B5A">
      <w:pPr>
        <w:rPr>
          <w:rFonts w:asciiTheme="majorHAnsi" w:eastAsiaTheme="majorEastAsia" w:hAnsiTheme="majorHAnsi" w:cstheme="majorBidi" w:hint="eastAsia"/>
          <w:b/>
          <w:color w:val="7F7F7F" w:themeColor="text1" w:themeTint="80"/>
          <w:szCs w:val="26"/>
        </w:rPr>
      </w:pPr>
    </w:p>
    <w:sectPr w:rsidR="000B0B5A" w:rsidRPr="000B0B5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388A5" w14:textId="77777777" w:rsidR="00E10B4A" w:rsidRDefault="00E10B4A">
      <w:r>
        <w:separator/>
      </w:r>
    </w:p>
    <w:p w14:paraId="500DF3B0" w14:textId="77777777" w:rsidR="00E10B4A" w:rsidRDefault="00E10B4A"/>
  </w:endnote>
  <w:endnote w:type="continuationSeparator" w:id="0">
    <w:p w14:paraId="403538B7" w14:textId="77777777" w:rsidR="00E10B4A" w:rsidRDefault="00E10B4A">
      <w:r>
        <w:continuationSeparator/>
      </w:r>
    </w:p>
    <w:p w14:paraId="54CD909B" w14:textId="77777777" w:rsidR="00E10B4A" w:rsidRDefault="00E10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55B59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B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9435" w14:textId="77777777" w:rsidR="00E10B4A" w:rsidRDefault="00E10B4A">
      <w:r>
        <w:separator/>
      </w:r>
    </w:p>
    <w:p w14:paraId="7F458859" w14:textId="77777777" w:rsidR="00E10B4A" w:rsidRDefault="00E10B4A"/>
  </w:footnote>
  <w:footnote w:type="continuationSeparator" w:id="0">
    <w:p w14:paraId="143D6490" w14:textId="77777777" w:rsidR="00E10B4A" w:rsidRDefault="00E10B4A">
      <w:r>
        <w:continuationSeparator/>
      </w:r>
    </w:p>
    <w:p w14:paraId="124794D3" w14:textId="77777777" w:rsidR="00E10B4A" w:rsidRDefault="00E10B4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A74A6"/>
    <w:multiLevelType w:val="hybridMultilevel"/>
    <w:tmpl w:val="306CF738"/>
    <w:lvl w:ilvl="0" w:tplc="D136B3D2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8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12"/>
    <w:rsid w:val="000B0B5A"/>
    <w:rsid w:val="003E0C07"/>
    <w:rsid w:val="009E573A"/>
    <w:rsid w:val="00AC2912"/>
    <w:rsid w:val="00AD3549"/>
    <w:rsid w:val="00BF395A"/>
    <w:rsid w:val="00E10B4A"/>
    <w:rsid w:val="00E1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B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BF39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obinkim/Library/Containers/com.microsoft.Word/Data/Library/Caches/1042/TM10002086/&#4354;&#4457;&#4368;&#4467;%20&#4364;&#4449;&#4520;&#4361;&#4453;&#4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00"/>
    <w:rsid w:val="0030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89B49C62E52E04EBEFBED154FC86FD7">
    <w:name w:val="589B49C62E52E04EBEFBED154FC86FD7"/>
    <w:pPr>
      <w:widowControl w:val="0"/>
      <w:wordWrap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wordWrap/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customStyle="1" w:styleId="0031FF9114DC494F95D1C00353A5BD92">
    <w:name w:val="0031FF9114DC494F95D1C00353A5BD92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11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KimSoobin</dc:creator>
  <cp:keywords/>
  <dc:description/>
  <cp:lastModifiedBy>KimSoobin</cp:lastModifiedBy>
  <cp:revision>3</cp:revision>
  <dcterms:created xsi:type="dcterms:W3CDTF">2017-03-27T08:21:00Z</dcterms:created>
  <dcterms:modified xsi:type="dcterms:W3CDTF">2017-03-27T08:35:00Z</dcterms:modified>
</cp:coreProperties>
</file>